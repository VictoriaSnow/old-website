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CellMar>
          <w:left w:w="0" w:type="dxa"/>
          <w:right w:w="0" w:type="dxa"/>
        </w:tblCellMar>
        <w:tblLook w:val="04A0" w:firstRow="1" w:lastRow="0" w:firstColumn="1" w:lastColumn="0" w:noHBand="0" w:noVBand="1"/>
      </w:tblPr>
      <w:tblGrid>
        <w:gridCol w:w="1620"/>
        <w:gridCol w:w="540"/>
        <w:gridCol w:w="8640"/>
      </w:tblGrid>
      <w:tr w:rsidR="009F19E9">
        <w:tc>
          <w:tcPr>
            <w:tcW w:w="750" w:type="pct"/>
          </w:tcPr>
          <w:p w:rsidR="009F19E9" w:rsidRDefault="009F19E9" w:rsidP="00832BCC">
            <w:pPr>
              <w:pStyle w:val="Heading1"/>
            </w:pPr>
          </w:p>
        </w:tc>
        <w:tc>
          <w:tcPr>
            <w:tcW w:w="250" w:type="pct"/>
          </w:tcPr>
          <w:p w:rsidR="009F19E9" w:rsidRPr="009F19E9" w:rsidRDefault="009F19E9" w:rsidP="00832BCC"/>
        </w:tc>
        <w:tc>
          <w:tcPr>
            <w:tcW w:w="4000" w:type="pct"/>
          </w:tcPr>
          <w:p w:rsidR="009F19E9" w:rsidRPr="007C4459" w:rsidRDefault="007C4459" w:rsidP="00832BCC">
            <w:pPr>
              <w:pStyle w:val="Title"/>
              <w:rPr>
                <w:color w:val="78BCD5"/>
              </w:rPr>
            </w:pPr>
            <w:r w:rsidRPr="007C4459">
              <w:rPr>
                <w:color w:val="78BCD5"/>
              </w:rPr>
              <w:t>Victoria Bian</w:t>
            </w:r>
          </w:p>
          <w:p w:rsidR="009F19E9" w:rsidRDefault="003D1521" w:rsidP="00832BCC">
            <w:pPr>
              <w:pStyle w:val="ContactDetails"/>
            </w:pPr>
            <w:r>
              <w:t>2310 Piedmont Ave,</w:t>
            </w:r>
            <w:r w:rsidR="009F19E9">
              <w:t xml:space="preserve"> </w:t>
            </w:r>
            <w:r>
              <w:t>Berkeley</w:t>
            </w:r>
            <w:r w:rsidR="009F19E9">
              <w:t xml:space="preserve">, </w:t>
            </w:r>
            <w:r>
              <w:t>CA</w:t>
            </w:r>
            <w:r w:rsidR="009F19E9">
              <w:t xml:space="preserve"> </w:t>
            </w:r>
            <w:r>
              <w:t>94704</w:t>
            </w:r>
            <w:r w:rsidR="009F19E9">
              <w:br/>
              <w:t xml:space="preserve">E: </w:t>
            </w:r>
            <w:r>
              <w:t xml:space="preserve">victoriasnow1124@gmail.com </w:t>
            </w:r>
          </w:p>
          <w:p w:rsidR="003D1521" w:rsidRDefault="003D1521" w:rsidP="00832BCC">
            <w:pPr>
              <w:pStyle w:val="ContactDetails"/>
            </w:pPr>
            <w:r>
              <w:t>W: http://victoriabian.com</w:t>
            </w:r>
          </w:p>
        </w:tc>
      </w:tr>
      <w:tr w:rsidR="009F19E9">
        <w:tc>
          <w:tcPr>
            <w:tcW w:w="750" w:type="pct"/>
          </w:tcPr>
          <w:p w:rsidR="009F19E9" w:rsidRDefault="009F19E9" w:rsidP="00832BCC">
            <w:pPr>
              <w:pStyle w:val="SpaceBetween"/>
            </w:pPr>
          </w:p>
        </w:tc>
        <w:tc>
          <w:tcPr>
            <w:tcW w:w="250" w:type="pct"/>
          </w:tcPr>
          <w:p w:rsidR="009F19E9" w:rsidRPr="009F19E9" w:rsidRDefault="009F19E9" w:rsidP="00832BCC">
            <w:pPr>
              <w:pStyle w:val="SpaceBetween"/>
            </w:pPr>
          </w:p>
        </w:tc>
        <w:tc>
          <w:tcPr>
            <w:tcW w:w="4000" w:type="pct"/>
          </w:tcPr>
          <w:p w:rsidR="009F19E9" w:rsidRPr="009F19E9" w:rsidRDefault="009F19E9" w:rsidP="00832BCC">
            <w:pPr>
              <w:pStyle w:val="SpaceBetween"/>
            </w:pPr>
          </w:p>
        </w:tc>
      </w:tr>
      <w:tr w:rsidR="009F19E9">
        <w:tc>
          <w:tcPr>
            <w:tcW w:w="750" w:type="pct"/>
          </w:tcPr>
          <w:p w:rsidR="009F19E9" w:rsidRPr="007C4459" w:rsidRDefault="003D1521" w:rsidP="00832BCC">
            <w:pPr>
              <w:pStyle w:val="Heading1"/>
              <w:rPr>
                <w:color w:val="78BCD5"/>
              </w:rPr>
            </w:pPr>
            <w:r w:rsidRPr="007C4459">
              <w:rPr>
                <w:color w:val="78BCD5"/>
              </w:rPr>
              <w:t>About Me</w:t>
            </w:r>
          </w:p>
        </w:tc>
        <w:tc>
          <w:tcPr>
            <w:tcW w:w="250" w:type="pct"/>
          </w:tcPr>
          <w:p w:rsidR="009F19E9" w:rsidRPr="007C4459" w:rsidRDefault="009F19E9" w:rsidP="00832BCC">
            <w:pPr>
              <w:rPr>
                <w:color w:val="78BCD5"/>
              </w:rPr>
            </w:pPr>
          </w:p>
        </w:tc>
        <w:tc>
          <w:tcPr>
            <w:tcW w:w="4000" w:type="pct"/>
          </w:tcPr>
          <w:sdt>
            <w:sdtPr>
              <w:id w:val="8394789"/>
              <w:placeholder>
                <w:docPart w:val="041922E4A976424FAB047C9859DE1608"/>
              </w:placeholder>
            </w:sdtPr>
            <w:sdtContent>
              <w:p w:rsidR="009F19E9" w:rsidRPr="007F4AE1" w:rsidRDefault="003D1521" w:rsidP="00832BCC">
                <w:pPr>
                  <w:pStyle w:val="BodyText"/>
                  <w:rPr>
                    <w:color w:val="auto"/>
                    <w:sz w:val="20"/>
                  </w:rPr>
                </w:pPr>
                <w:r w:rsidRPr="003D1521">
                  <w:t xml:space="preserve">I'm an avid student at UC Berkeley, designer &amp; developer. </w:t>
                </w:r>
                <w:r>
                  <w:t xml:space="preserve">I am currently in my second year studying Economics and Computer Science. </w:t>
                </w:r>
                <w:r w:rsidRPr="003D1521">
                  <w:t>I love fiddling around with digital art and creating cool projects that can change the way we live. Although I have good knowledge of many programming languages and design tools, I'm always learning new stuff. I love what I do and hope to learn more for the rest of my life!</w:t>
                </w:r>
              </w:p>
            </w:sdtContent>
          </w:sdt>
        </w:tc>
      </w:tr>
      <w:tr w:rsidR="009F19E9">
        <w:tc>
          <w:tcPr>
            <w:tcW w:w="750" w:type="pct"/>
          </w:tcPr>
          <w:p w:rsidR="009F19E9" w:rsidRPr="007C4459" w:rsidRDefault="009F19E9" w:rsidP="00832BCC">
            <w:pPr>
              <w:pStyle w:val="Heading1"/>
              <w:rPr>
                <w:color w:val="78BCD5"/>
              </w:rPr>
            </w:pPr>
            <w:r w:rsidRPr="007C4459">
              <w:rPr>
                <w:color w:val="78BCD5"/>
              </w:rPr>
              <w:t>Experience</w:t>
            </w:r>
          </w:p>
        </w:tc>
        <w:tc>
          <w:tcPr>
            <w:tcW w:w="250" w:type="pct"/>
          </w:tcPr>
          <w:p w:rsidR="009F19E9" w:rsidRPr="007C4459" w:rsidRDefault="009F19E9" w:rsidP="00832BCC">
            <w:pPr>
              <w:rPr>
                <w:color w:val="78BCD5"/>
              </w:rPr>
            </w:pPr>
          </w:p>
        </w:tc>
        <w:tc>
          <w:tcPr>
            <w:tcW w:w="4000" w:type="pct"/>
          </w:tcPr>
          <w:p w:rsidR="007F4AE1" w:rsidRDefault="003D1521" w:rsidP="00832BCC">
            <w:pPr>
              <w:pStyle w:val="Heading2"/>
            </w:pPr>
            <w:sdt>
              <w:sdtPr>
                <w:id w:val="9459739"/>
                <w:placeholder>
                  <w:docPart w:val="5497C86F70E34A4A9569E751A68102EC"/>
                </w:placeholder>
              </w:sdtPr>
              <w:sdtContent>
                <w:r w:rsidR="0071563F">
                  <w:t>Student Assistant at Doe Library</w:t>
                </w:r>
              </w:sdtContent>
            </w:sdt>
            <w:r w:rsidR="007F4AE1">
              <w:tab/>
            </w:r>
            <w:r w:rsidR="0071563F">
              <w:t>June 2014 - Now</w:t>
            </w:r>
          </w:p>
          <w:sdt>
            <w:sdtPr>
              <w:id w:val="9459741"/>
              <w:placeholder>
                <w:docPart w:val="DE884932F119DD498392ED73AF9E3680"/>
              </w:placeholder>
            </w:sdtPr>
            <w:sdtContent>
              <w:p w:rsidR="007F4AE1" w:rsidRDefault="0071563F" w:rsidP="00832BCC">
                <w:pPr>
                  <w:pStyle w:val="BodyText"/>
                </w:pPr>
                <w:r>
                  <w:t>I work with librarians at Doe Library to help organize their book requests and photocopy.</w:t>
                </w:r>
              </w:p>
            </w:sdtContent>
          </w:sdt>
          <w:p w:rsidR="007F4AE1" w:rsidRDefault="003D1521" w:rsidP="00832BCC">
            <w:pPr>
              <w:pStyle w:val="Heading2"/>
            </w:pPr>
            <w:sdt>
              <w:sdtPr>
                <w:id w:val="8394785"/>
                <w:placeholder>
                  <w:docPart w:val="FAE100070630B9419C9C52AF07EE9752"/>
                </w:placeholder>
              </w:sdtPr>
              <w:sdtContent>
                <w:r w:rsidR="0071563F">
                  <w:t>Administrative Assistant at Cal Dining Office</w:t>
                </w:r>
              </w:sdtContent>
            </w:sdt>
            <w:r w:rsidR="007F4AE1">
              <w:tab/>
            </w:r>
            <w:r w:rsidR="0071563F">
              <w:t>October 2013 – February 2014</w:t>
            </w:r>
          </w:p>
          <w:sdt>
            <w:sdtPr>
              <w:id w:val="8394786"/>
              <w:placeholder>
                <w:docPart w:val="6BC6D6DCA9DAF64AB23BA9881208367D"/>
              </w:placeholder>
            </w:sdtPr>
            <w:sdtContent>
              <w:p w:rsidR="007F4AE1" w:rsidRDefault="0071563F" w:rsidP="00832BCC">
                <w:pPr>
                  <w:pStyle w:val="BodyText"/>
                </w:pPr>
                <w:r>
                  <w:t>Worked with other students to enter daily invoice data into Cal Dining inventory system. Helped with recruiting, file organizing and other administrative stuff.</w:t>
                </w:r>
              </w:p>
            </w:sdtContent>
          </w:sdt>
          <w:sdt>
            <w:sdtPr>
              <w:rPr>
                <w:rFonts w:asciiTheme="minorHAnsi" w:eastAsiaTheme="minorEastAsia" w:hAnsiTheme="minorHAnsi" w:cstheme="minorBidi"/>
                <w:bCs w:val="0"/>
                <w:color w:val="7F7F7F" w:themeColor="text1" w:themeTint="80"/>
                <w:szCs w:val="22"/>
              </w:rPr>
              <w:id w:val="8394787"/>
              <w:placeholder>
                <w:docPart w:val="165D56060238BF44B2BF2F1EA1893BAA"/>
              </w:placeholder>
            </w:sdtPr>
            <w:sdtContent>
              <w:p w:rsidR="007F4AE1" w:rsidRDefault="003D1521" w:rsidP="00832BCC">
                <w:pPr>
                  <w:pStyle w:val="Heading2"/>
                </w:pPr>
                <w:sdt>
                  <w:sdtPr>
                    <w:id w:val="8394794"/>
                    <w:placeholder>
                      <w:docPart w:val="864C9FD76F06024EAAEB87D5FC8A706C"/>
                    </w:placeholder>
                  </w:sdtPr>
                  <w:sdtContent>
                    <w:r w:rsidR="0071563F">
                      <w:t>Lab Assistant at EECS Department</w:t>
                    </w:r>
                  </w:sdtContent>
                </w:sdt>
                <w:r w:rsidR="007F4AE1">
                  <w:tab/>
                </w:r>
                <w:r w:rsidR="00832BCC">
                  <w:t>January 2014 – June 2014</w:t>
                </w:r>
              </w:p>
              <w:sdt>
                <w:sdtPr>
                  <w:id w:val="8394795"/>
                  <w:placeholder>
                    <w:docPart w:val="4208D7C1BEC31546A82DD953518A5976"/>
                  </w:placeholder>
                </w:sdtPr>
                <w:sdtContent>
                  <w:p w:rsidR="00832BCC" w:rsidRDefault="0071563F" w:rsidP="00832BCC">
                    <w:pPr>
                      <w:pStyle w:val="BodyText"/>
                    </w:pPr>
                    <w:r>
                      <w:t>Answered burning questions for students in computer science classes, Helped monitor quizzes, and assisted the GSIs in leading class activities.</w:t>
                    </w:r>
                  </w:p>
                  <w:sdt>
                    <w:sdtPr>
                      <w:rPr>
                        <w:rFonts w:asciiTheme="minorHAnsi" w:eastAsiaTheme="minorEastAsia" w:hAnsiTheme="minorHAnsi" w:cstheme="minorBidi"/>
                        <w:bCs w:val="0"/>
                        <w:color w:val="7F7F7F" w:themeColor="text1" w:themeTint="80"/>
                        <w:szCs w:val="22"/>
                      </w:rPr>
                      <w:id w:val="-835926385"/>
                      <w:placeholder>
                        <w:docPart w:val="255B4782294F094BB17DF03CFEEFB500"/>
                      </w:placeholder>
                    </w:sdtPr>
                    <w:sdtContent>
                      <w:p w:rsidR="00832BCC" w:rsidRDefault="00832BCC" w:rsidP="00832BCC">
                        <w:pPr>
                          <w:pStyle w:val="Heading2"/>
                        </w:pPr>
                        <w:sdt>
                          <w:sdtPr>
                            <w:id w:val="-1084911448"/>
                            <w:placeholder>
                              <w:docPart w:val="10CC29C694F62046812F104C084D6961"/>
                            </w:placeholder>
                          </w:sdtPr>
                          <w:sdtContent>
                            <w:r>
                              <w:t xml:space="preserve">UI Designer and </w:t>
                            </w:r>
                            <w:proofErr w:type="spellStart"/>
                            <w:r>
                              <w:t>iOS</w:t>
                            </w:r>
                            <w:proofErr w:type="spellEnd"/>
                            <w:r>
                              <w:t xml:space="preserve"> Developer at </w:t>
                            </w:r>
                            <w:proofErr w:type="spellStart"/>
                            <w:r>
                              <w:t>Lifespice</w:t>
                            </w:r>
                            <w:proofErr w:type="spellEnd"/>
                          </w:sdtContent>
                        </w:sdt>
                        <w:r>
                          <w:tab/>
                          <w:t>November 2014 – Now</w:t>
                        </w:r>
                      </w:p>
                      <w:sdt>
                        <w:sdtPr>
                          <w:id w:val="-422103876"/>
                          <w:placeholder>
                            <w:docPart w:val="B6A28FAAD26C984DA8C9AC1AF8358955"/>
                          </w:placeholder>
                        </w:sdtPr>
                        <w:sdtContent>
                          <w:p w:rsidR="009F19E9" w:rsidRPr="00832BCC" w:rsidRDefault="00832BCC" w:rsidP="00832BCC">
                            <w:pPr>
                              <w:pStyle w:val="BodyText"/>
                              <w:rPr>
                                <w:color w:val="auto"/>
                                <w:sz w:val="20"/>
                              </w:rPr>
                            </w:pPr>
                            <w:r>
                              <w:t xml:space="preserve">Founder, designer and developer of </w:t>
                            </w:r>
                            <w:proofErr w:type="spellStart"/>
                            <w:r>
                              <w:t>Lifespice</w:t>
                            </w:r>
                            <w:proofErr w:type="spellEnd"/>
                            <w:r>
                              <w:t xml:space="preserve">. A website </w:t>
                            </w:r>
                            <w:r w:rsidRPr="00832BCC">
                              <w:t>allowing registered users to record information and create content related to film, books, music, and recent events and activities</w:t>
                            </w:r>
                            <w:r>
                              <w:t xml:space="preserve">. I am recently working on a </w:t>
                            </w:r>
                            <w:proofErr w:type="spellStart"/>
                            <w:r>
                              <w:t>Daybox</w:t>
                            </w:r>
                            <w:proofErr w:type="spellEnd"/>
                            <w:r>
                              <w:t xml:space="preserve"> app of </w:t>
                            </w:r>
                            <w:proofErr w:type="spellStart"/>
                            <w:r>
                              <w:t>Lifespice</w:t>
                            </w:r>
                            <w:proofErr w:type="spellEnd"/>
                            <w:r>
                              <w:t>.</w:t>
                            </w:r>
                          </w:p>
                        </w:sdtContent>
                      </w:sdt>
                    </w:sdtContent>
                  </w:sdt>
                </w:sdtContent>
              </w:sdt>
            </w:sdtContent>
          </w:sdt>
        </w:tc>
      </w:tr>
      <w:tr w:rsidR="009F19E9">
        <w:tc>
          <w:tcPr>
            <w:tcW w:w="750" w:type="pct"/>
          </w:tcPr>
          <w:p w:rsidR="009F19E9" w:rsidRPr="007C4459" w:rsidRDefault="009F19E9" w:rsidP="00832BCC">
            <w:pPr>
              <w:pStyle w:val="Heading1"/>
              <w:rPr>
                <w:color w:val="78BCD5"/>
              </w:rPr>
            </w:pPr>
            <w:r w:rsidRPr="007C4459">
              <w:rPr>
                <w:color w:val="78BCD5"/>
              </w:rPr>
              <w:t>Education</w:t>
            </w:r>
          </w:p>
        </w:tc>
        <w:tc>
          <w:tcPr>
            <w:tcW w:w="250" w:type="pct"/>
          </w:tcPr>
          <w:p w:rsidR="009F19E9" w:rsidRPr="007C4459" w:rsidRDefault="009F19E9" w:rsidP="00832BCC">
            <w:pPr>
              <w:rPr>
                <w:color w:val="78BCD5"/>
              </w:rPr>
            </w:pPr>
          </w:p>
        </w:tc>
        <w:tc>
          <w:tcPr>
            <w:tcW w:w="4000" w:type="pct"/>
          </w:tcPr>
          <w:p w:rsidR="007F4AE1" w:rsidRDefault="003D1521" w:rsidP="00832BCC">
            <w:pPr>
              <w:pStyle w:val="Heading2"/>
            </w:pPr>
            <w:sdt>
              <w:sdtPr>
                <w:id w:val="9459748"/>
                <w:placeholder>
                  <w:docPart w:val="8C8E3EC6698DD540B94DDEB899534D74"/>
                </w:placeholder>
              </w:sdtPr>
              <w:sdtContent>
                <w:r>
                  <w:t>University of California, Berkeley</w:t>
                </w:r>
              </w:sdtContent>
            </w:sdt>
            <w:r w:rsidR="007F4AE1">
              <w:tab/>
            </w:r>
            <w:r>
              <w:t>2013-2017</w:t>
            </w:r>
          </w:p>
          <w:sdt>
            <w:sdtPr>
              <w:id w:val="9459749"/>
              <w:placeholder>
                <w:docPart w:val="9424E43319E920449C1310296D78C94D"/>
              </w:placeholder>
            </w:sdtPr>
            <w:sdtContent>
              <w:p w:rsidR="003D1521" w:rsidRDefault="003D1521" w:rsidP="00832BCC">
                <w:pPr>
                  <w:pStyle w:val="BodyText"/>
                </w:pPr>
                <w:r>
                  <w:t>Bachelor of Arts (B.A.), Economics</w:t>
                </w:r>
              </w:p>
              <w:p w:rsidR="00832BCC" w:rsidRDefault="00832BCC" w:rsidP="00832BCC">
                <w:pPr>
                  <w:pStyle w:val="Heading2"/>
                </w:pPr>
                <w:sdt>
                  <w:sdtPr>
                    <w:id w:val="339196823"/>
                    <w:placeholder>
                      <w:docPart w:val="8931F3B0832F5D4CA77F67200DF0ADBA"/>
                    </w:placeholder>
                  </w:sdtPr>
                  <w:sdtContent>
                    <w:r>
                      <w:t>University of California, Berkeley</w:t>
                    </w:r>
                  </w:sdtContent>
                </w:sdt>
                <w:r>
                  <w:tab/>
                  <w:t>2013-2017</w:t>
                </w:r>
              </w:p>
              <w:sdt>
                <w:sdtPr>
                  <w:id w:val="-111437389"/>
                  <w:placeholder>
                    <w:docPart w:val="07FDD05D04F44E4882E58474E611CB41"/>
                  </w:placeholder>
                </w:sdtPr>
                <w:sdtContent>
                  <w:p w:rsidR="009F19E9" w:rsidRPr="009F19E9" w:rsidRDefault="00832BCC" w:rsidP="00832BCC">
                    <w:pPr>
                      <w:pStyle w:val="BodyText"/>
                    </w:pPr>
                    <w:r>
                      <w:t>Bachelor of Arts (B.A.), Computer Science</w:t>
                    </w:r>
                  </w:p>
                </w:sdtContent>
              </w:sdt>
            </w:sdtContent>
          </w:sdt>
        </w:tc>
      </w:tr>
      <w:tr w:rsidR="009F19E9">
        <w:tc>
          <w:tcPr>
            <w:tcW w:w="750" w:type="pct"/>
          </w:tcPr>
          <w:p w:rsidR="009F19E9" w:rsidRPr="007C4459" w:rsidRDefault="009F19E9" w:rsidP="00832BCC">
            <w:pPr>
              <w:pStyle w:val="Heading1"/>
              <w:rPr>
                <w:color w:val="78BCD5"/>
              </w:rPr>
            </w:pPr>
            <w:r w:rsidRPr="007C4459">
              <w:rPr>
                <w:color w:val="78BCD5"/>
              </w:rPr>
              <w:t>Skills</w:t>
            </w:r>
          </w:p>
        </w:tc>
        <w:tc>
          <w:tcPr>
            <w:tcW w:w="250" w:type="pct"/>
          </w:tcPr>
          <w:p w:rsidR="009F19E9" w:rsidRPr="007C4459" w:rsidRDefault="009F19E9" w:rsidP="00832BCC">
            <w:pPr>
              <w:rPr>
                <w:color w:val="78BCD5"/>
              </w:rPr>
            </w:pPr>
          </w:p>
        </w:tc>
        <w:tc>
          <w:tcPr>
            <w:tcW w:w="4000" w:type="pct"/>
          </w:tcPr>
          <w:sdt>
            <w:sdtPr>
              <w:id w:val="9459754"/>
              <w:placeholder>
                <w:docPart w:val="453758271410DC4C93C11DB8C3622E26"/>
              </w:placeholder>
            </w:sdtPr>
            <w:sdtContent>
              <w:p w:rsidR="009F19E9" w:rsidRPr="009F19E9" w:rsidRDefault="003D1521" w:rsidP="00832BCC">
                <w:pPr>
                  <w:pStyle w:val="BodyText"/>
                </w:pPr>
                <w:r>
                  <w:t xml:space="preserve">After years of practicing my skills in design, I am quite proficient in multiple design tools such as Photoshop, Illustrator and Sketch 3. Also after spending hours working on projects, I’ve grasped the fundamentals of web development, user interface design and </w:t>
                </w:r>
                <w:proofErr w:type="spellStart"/>
                <w:r>
                  <w:t>iOS</w:t>
                </w:r>
                <w:proofErr w:type="spellEnd"/>
                <w:r>
                  <w:t xml:space="preserve"> development. I have a good kno</w:t>
                </w:r>
                <w:bookmarkStart w:id="0" w:name="_GoBack"/>
                <w:bookmarkEnd w:id="0"/>
                <w:r>
                  <w:t xml:space="preserve">wledge of many web development languages and frameworks such as HTML5, CSS3, Sass, JavaScript, </w:t>
                </w:r>
                <w:proofErr w:type="spellStart"/>
                <w:r>
                  <w:t>jQuery</w:t>
                </w:r>
                <w:proofErr w:type="spellEnd"/>
                <w:r>
                  <w:t xml:space="preserve">, Ruby on Rails, and other programming languages including Python, Java, C, Objective-C and Swift. I also </w:t>
                </w:r>
                <w:r w:rsidR="007C4459">
                  <w:t xml:space="preserve">have experience in research, </w:t>
                </w:r>
                <w:r>
                  <w:t>data analysis</w:t>
                </w:r>
                <w:r w:rsidR="007C4459">
                  <w:t xml:space="preserve"> and Microsoft Office</w:t>
                </w:r>
                <w:r w:rsidR="00A90842">
                  <w:t>.</w:t>
                </w:r>
              </w:p>
            </w:sdtContent>
          </w:sdt>
        </w:tc>
      </w:tr>
      <w:tr w:rsidR="00A90842">
        <w:tc>
          <w:tcPr>
            <w:tcW w:w="750" w:type="pct"/>
          </w:tcPr>
          <w:p w:rsidR="00A90842" w:rsidRPr="007C4459" w:rsidRDefault="00A90842" w:rsidP="00832BCC">
            <w:pPr>
              <w:pStyle w:val="Heading1"/>
              <w:rPr>
                <w:color w:val="78BCD5"/>
              </w:rPr>
            </w:pPr>
            <w:r>
              <w:rPr>
                <w:color w:val="78BCD5"/>
              </w:rPr>
              <w:t>Languages</w:t>
            </w:r>
          </w:p>
        </w:tc>
        <w:tc>
          <w:tcPr>
            <w:tcW w:w="250" w:type="pct"/>
          </w:tcPr>
          <w:p w:rsidR="00A90842" w:rsidRPr="007C4459" w:rsidRDefault="00A90842" w:rsidP="00832BCC">
            <w:pPr>
              <w:rPr>
                <w:color w:val="78BCD5"/>
              </w:rPr>
            </w:pPr>
          </w:p>
        </w:tc>
        <w:tc>
          <w:tcPr>
            <w:tcW w:w="4000" w:type="pct"/>
          </w:tcPr>
          <w:p w:rsidR="00A90842" w:rsidRDefault="00A90842" w:rsidP="00832BCC">
            <w:pPr>
              <w:pStyle w:val="BodyText"/>
            </w:pPr>
            <w:r>
              <w:t>I was born in China, so I am bilingual in Mandarin and English. I am also learning French for fun.</w:t>
            </w:r>
          </w:p>
        </w:tc>
      </w:tr>
      <w:tr w:rsidR="009F19E9">
        <w:tc>
          <w:tcPr>
            <w:tcW w:w="750" w:type="pct"/>
          </w:tcPr>
          <w:p w:rsidR="009F19E9" w:rsidRDefault="009F19E9" w:rsidP="00832BCC">
            <w:pPr>
              <w:pStyle w:val="SpaceBetween"/>
            </w:pPr>
          </w:p>
        </w:tc>
        <w:tc>
          <w:tcPr>
            <w:tcW w:w="250" w:type="pct"/>
          </w:tcPr>
          <w:p w:rsidR="009F19E9" w:rsidRPr="009F19E9" w:rsidRDefault="009F19E9" w:rsidP="00832BCC">
            <w:pPr>
              <w:pStyle w:val="SpaceBetween"/>
            </w:pPr>
          </w:p>
        </w:tc>
        <w:tc>
          <w:tcPr>
            <w:tcW w:w="4000" w:type="pct"/>
          </w:tcPr>
          <w:p w:rsidR="009F19E9" w:rsidRPr="009F19E9" w:rsidRDefault="009F19E9" w:rsidP="00832BCC">
            <w:pPr>
              <w:pStyle w:val="SpaceBetween"/>
            </w:pPr>
          </w:p>
        </w:tc>
      </w:tr>
      <w:tr w:rsidR="009F19E9">
        <w:tc>
          <w:tcPr>
            <w:tcW w:w="750" w:type="pct"/>
          </w:tcPr>
          <w:p w:rsidR="009F19E9" w:rsidRDefault="009F19E9" w:rsidP="00832BCC">
            <w:pPr>
              <w:pStyle w:val="Heading1"/>
            </w:pPr>
          </w:p>
        </w:tc>
        <w:tc>
          <w:tcPr>
            <w:tcW w:w="250" w:type="pct"/>
          </w:tcPr>
          <w:p w:rsidR="009F19E9" w:rsidRPr="009F19E9" w:rsidRDefault="009F19E9" w:rsidP="00832BCC"/>
        </w:tc>
        <w:tc>
          <w:tcPr>
            <w:tcW w:w="4000" w:type="pct"/>
          </w:tcPr>
          <w:p w:rsidR="009F19E9" w:rsidRPr="009F19E9" w:rsidRDefault="009F19E9" w:rsidP="00832BCC"/>
        </w:tc>
      </w:tr>
    </w:tbl>
    <w:p w:rsidR="00620EA4" w:rsidRDefault="00620EA4" w:rsidP="00832BCC">
      <w:pPr>
        <w:pStyle w:val="BodyText"/>
      </w:pPr>
    </w:p>
    <w:sectPr w:rsidR="00620EA4" w:rsidSect="00832BCC">
      <w:headerReference w:type="default" r:id="rId8"/>
      <w:footerReference w:type="default" r:id="rId9"/>
      <w:headerReference w:type="first" r:id="rId10"/>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C4459" w:rsidRDefault="007C4459">
      <w:r>
        <w:separator/>
      </w:r>
    </w:p>
  </w:endnote>
  <w:endnote w:type="continuationSeparator" w:id="0">
    <w:p w:rsidR="007C4459" w:rsidRDefault="007C44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459" w:rsidRDefault="007C4459">
    <w:pPr>
      <w:pStyle w:val="Footer"/>
    </w:pPr>
    <w:r>
      <w:fldChar w:fldCharType="begin"/>
    </w:r>
    <w:r>
      <w:instrText xml:space="preserve"> Page </w:instrText>
    </w:r>
    <w:r>
      <w:fldChar w:fldCharType="separate"/>
    </w:r>
    <w:r w:rsidR="00A90842">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C4459" w:rsidRDefault="007C4459">
      <w:r>
        <w:separator/>
      </w:r>
    </w:p>
  </w:footnote>
  <w:footnote w:type="continuationSeparator" w:id="0">
    <w:p w:rsidR="007C4459" w:rsidRDefault="007C44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gridCol w:w="720"/>
    </w:tblGrid>
    <w:tr w:rsidR="007C4459">
      <w:trPr>
        <w:trHeight w:val="720"/>
      </w:trPr>
      <w:tc>
        <w:tcPr>
          <w:tcW w:w="10188" w:type="dxa"/>
          <w:vAlign w:val="center"/>
        </w:tcPr>
        <w:p w:rsidR="007C4459" w:rsidRDefault="007C4459"/>
      </w:tc>
      <w:tc>
        <w:tcPr>
          <w:tcW w:w="720" w:type="dxa"/>
          <w:shd w:val="clear" w:color="auto" w:fill="E76F34" w:themeFill="accent1"/>
          <w:vAlign w:val="center"/>
        </w:tcPr>
        <w:p w:rsidR="007C4459" w:rsidRDefault="007C4459"/>
      </w:tc>
    </w:tr>
  </w:tbl>
  <w:p w:rsidR="007C4459" w:rsidRDefault="007C445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4459" w:rsidRDefault="007C4459"/>
  <w:tbl>
    <w:tblPr>
      <w:tblW w:w="5000" w:type="pct"/>
      <w:tblCellMar>
        <w:left w:w="0" w:type="dxa"/>
        <w:right w:w="0" w:type="dxa"/>
      </w:tblCellMar>
      <w:tblLook w:val="04A0" w:firstRow="1" w:lastRow="0" w:firstColumn="1" w:lastColumn="0" w:noHBand="0" w:noVBand="1"/>
    </w:tblPr>
    <w:tblGrid>
      <w:gridCol w:w="9360"/>
      <w:gridCol w:w="1440"/>
    </w:tblGrid>
    <w:tr w:rsidR="00832BCC" w:rsidTr="00A90842">
      <w:trPr>
        <w:trHeight w:hRule="exact" w:val="1440"/>
      </w:trPr>
      <w:tc>
        <w:tcPr>
          <w:tcW w:w="9360" w:type="dxa"/>
          <w:vAlign w:val="center"/>
        </w:tcPr>
        <w:p w:rsidR="00832BCC" w:rsidRDefault="00832BCC">
          <w:pPr>
            <w:pStyle w:val="ContactDetails"/>
          </w:pPr>
        </w:p>
      </w:tc>
      <w:tc>
        <w:tcPr>
          <w:tcW w:w="1440" w:type="dxa"/>
          <w:shd w:val="clear" w:color="auto" w:fill="7AC2D8"/>
          <w:vAlign w:val="bottom"/>
        </w:tcPr>
        <w:p w:rsidR="00832BCC" w:rsidRDefault="00832BCC" w:rsidP="00BB25B8">
          <w:pPr>
            <w:pStyle w:val="Initials"/>
          </w:pPr>
          <w:r>
            <w:t>VB</w:t>
          </w:r>
        </w:p>
      </w:tc>
    </w:tr>
  </w:tbl>
  <w:p w:rsidR="007C4459" w:rsidRDefault="007C4459"/>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3D1521"/>
    <w:rsid w:val="000D66FC"/>
    <w:rsid w:val="00110ABE"/>
    <w:rsid w:val="002B6CDF"/>
    <w:rsid w:val="003D1521"/>
    <w:rsid w:val="004354EF"/>
    <w:rsid w:val="00620EA4"/>
    <w:rsid w:val="00654772"/>
    <w:rsid w:val="00691707"/>
    <w:rsid w:val="006D333B"/>
    <w:rsid w:val="0071563F"/>
    <w:rsid w:val="007C4459"/>
    <w:rsid w:val="007F4AE1"/>
    <w:rsid w:val="00810AA1"/>
    <w:rsid w:val="00832BCC"/>
    <w:rsid w:val="009F19E9"/>
    <w:rsid w:val="00A90842"/>
    <w:rsid w:val="00AC7FB3"/>
    <w:rsid w:val="00B41FE5"/>
    <w:rsid w:val="00BB25B8"/>
    <w:rsid w:val="00E645F4"/>
    <w:rsid w:val="00F24660"/>
    <w:rsid w:val="00F606C8"/>
    <w:rsid w:val="00F72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5B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3D1521"/>
    <w:rPr>
      <w:color w:val="F79032"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E76F34"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58595B"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E76F34"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E76F34"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7D330F"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7D330F"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E76F34"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58595B"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E76F34" w:themeColor="accent1"/>
    </w:rPr>
  </w:style>
  <w:style w:type="character" w:customStyle="1" w:styleId="FooterChar">
    <w:name w:val="Footer Char"/>
    <w:basedOn w:val="DefaultParagraphFont"/>
    <w:link w:val="Footer"/>
    <w:rsid w:val="00F015DE"/>
    <w:rPr>
      <w:b/>
      <w:color w:val="E76F34"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E76F34"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E76F34"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E76F34" w:themeColor="accent1" w:shadow="1"/>
        <w:left w:val="single" w:sz="2" w:space="10" w:color="E76F34" w:themeColor="accent1" w:shadow="1"/>
        <w:bottom w:val="single" w:sz="2" w:space="10" w:color="E76F34" w:themeColor="accent1" w:shadow="1"/>
        <w:right w:val="single" w:sz="2" w:space="10" w:color="E76F34" w:themeColor="accent1" w:shadow="1"/>
      </w:pBdr>
      <w:ind w:left="1152" w:right="1152"/>
    </w:pPr>
    <w:rPr>
      <w:i/>
      <w:iCs/>
      <w:color w:val="E76F34"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E76F34"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E76F34"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E76F34"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7D330F"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7D330F"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E76F34" w:themeColor="accent1"/>
      </w:pBdr>
      <w:spacing w:before="200" w:after="280"/>
      <w:ind w:left="936" w:right="936"/>
    </w:pPr>
    <w:rPr>
      <w:b/>
      <w:bCs/>
      <w:i/>
      <w:iCs/>
      <w:color w:val="E76F34" w:themeColor="accent1"/>
    </w:rPr>
  </w:style>
  <w:style w:type="character" w:customStyle="1" w:styleId="IntenseQuoteChar">
    <w:name w:val="Intense Quote Char"/>
    <w:basedOn w:val="DefaultParagraphFont"/>
    <w:link w:val="IntenseQuote"/>
    <w:rsid w:val="00F015DE"/>
    <w:rPr>
      <w:b/>
      <w:bCs/>
      <w:i/>
      <w:iCs/>
      <w:color w:val="E76F34"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E76F34"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E76F34"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BD4D16"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3D1521"/>
    <w:rPr>
      <w:color w:val="F7903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567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41922E4A976424FAB047C9859DE1608"/>
        <w:category>
          <w:name w:val="General"/>
          <w:gallery w:val="placeholder"/>
        </w:category>
        <w:types>
          <w:type w:val="bbPlcHdr"/>
        </w:types>
        <w:behaviors>
          <w:behavior w:val="content"/>
        </w:behaviors>
        <w:guid w:val="{035FD9A1-8688-2E4A-A0A8-F7DC8385FEC9}"/>
      </w:docPartPr>
      <w:docPartBody>
        <w:p w:rsidR="00E668F2" w:rsidRDefault="00E668F2">
          <w:pPr>
            <w:pStyle w:val="041922E4A976424FAB047C9859DE1608"/>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5497C86F70E34A4A9569E751A68102EC"/>
        <w:category>
          <w:name w:val="General"/>
          <w:gallery w:val="placeholder"/>
        </w:category>
        <w:types>
          <w:type w:val="bbPlcHdr"/>
        </w:types>
        <w:behaviors>
          <w:behavior w:val="content"/>
        </w:behaviors>
        <w:guid w:val="{154CB1F5-264D-F249-B3C2-5A4661B29567}"/>
      </w:docPartPr>
      <w:docPartBody>
        <w:p w:rsidR="00E668F2" w:rsidRDefault="00E668F2">
          <w:pPr>
            <w:pStyle w:val="5497C86F70E34A4A9569E751A68102EC"/>
          </w:pPr>
          <w:r>
            <w:t>Lorem ipsum dolor</w:t>
          </w:r>
        </w:p>
      </w:docPartBody>
    </w:docPart>
    <w:docPart>
      <w:docPartPr>
        <w:name w:val="DE884932F119DD498392ED73AF9E3680"/>
        <w:category>
          <w:name w:val="General"/>
          <w:gallery w:val="placeholder"/>
        </w:category>
        <w:types>
          <w:type w:val="bbPlcHdr"/>
        </w:types>
        <w:behaviors>
          <w:behavior w:val="content"/>
        </w:behaviors>
        <w:guid w:val="{A99F10F7-C40A-9B48-8AF7-118B6CC31C65}"/>
      </w:docPartPr>
      <w:docPartBody>
        <w:p w:rsidR="00E668F2" w:rsidRDefault="00E668F2">
          <w:pPr>
            <w:pStyle w:val="DE884932F119DD498392ED73AF9E3680"/>
          </w:pPr>
          <w:r>
            <w:t>Etiam cursus suscipit enim. Nulla facilisi. Integer eleifend diam eu diam. Donec dapibus enim sollicitudin nulla. Nam hendrerit. Nunc id nisi. Curabitur sed neque. Pellentesque placerat consequat pede.</w:t>
          </w:r>
        </w:p>
      </w:docPartBody>
    </w:docPart>
    <w:docPart>
      <w:docPartPr>
        <w:name w:val="FAE100070630B9419C9C52AF07EE9752"/>
        <w:category>
          <w:name w:val="General"/>
          <w:gallery w:val="placeholder"/>
        </w:category>
        <w:types>
          <w:type w:val="bbPlcHdr"/>
        </w:types>
        <w:behaviors>
          <w:behavior w:val="content"/>
        </w:behaviors>
        <w:guid w:val="{3D605093-401F-8E42-BC92-F7850DE06C14}"/>
      </w:docPartPr>
      <w:docPartBody>
        <w:p w:rsidR="00E668F2" w:rsidRDefault="00E668F2">
          <w:pPr>
            <w:pStyle w:val="FAE100070630B9419C9C52AF07EE9752"/>
          </w:pPr>
          <w:r>
            <w:t>Aliquam dapibus.</w:t>
          </w:r>
        </w:p>
      </w:docPartBody>
    </w:docPart>
    <w:docPart>
      <w:docPartPr>
        <w:name w:val="6BC6D6DCA9DAF64AB23BA9881208367D"/>
        <w:category>
          <w:name w:val="General"/>
          <w:gallery w:val="placeholder"/>
        </w:category>
        <w:types>
          <w:type w:val="bbPlcHdr"/>
        </w:types>
        <w:behaviors>
          <w:behavior w:val="content"/>
        </w:behaviors>
        <w:guid w:val="{57CEDD43-CEA0-F545-BEA6-EA01B83BF6F3}"/>
      </w:docPartPr>
      <w:docPartBody>
        <w:p w:rsidR="00E668F2" w:rsidRDefault="00E668F2">
          <w:pPr>
            <w:pStyle w:val="6BC6D6DCA9DAF64AB23BA9881208367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165D56060238BF44B2BF2F1EA1893BAA"/>
        <w:category>
          <w:name w:val="General"/>
          <w:gallery w:val="placeholder"/>
        </w:category>
        <w:types>
          <w:type w:val="bbPlcHdr"/>
        </w:types>
        <w:behaviors>
          <w:behavior w:val="content"/>
        </w:behaviors>
        <w:guid w:val="{F1259B44-D45B-8943-9BC6-267874FD45D7}"/>
      </w:docPartPr>
      <w:docPartBody>
        <w:p w:rsidR="00E668F2" w:rsidRDefault="00E668F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E668F2" w:rsidRDefault="00E668F2">
          <w:pPr>
            <w:pStyle w:val="165D56060238BF44B2BF2F1EA1893BAA"/>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864C9FD76F06024EAAEB87D5FC8A706C"/>
        <w:category>
          <w:name w:val="General"/>
          <w:gallery w:val="placeholder"/>
        </w:category>
        <w:types>
          <w:type w:val="bbPlcHdr"/>
        </w:types>
        <w:behaviors>
          <w:behavior w:val="content"/>
        </w:behaviors>
        <w:guid w:val="{8D934C55-BFF4-A542-B10F-82530376DD6A}"/>
      </w:docPartPr>
      <w:docPartBody>
        <w:p w:rsidR="00E668F2" w:rsidRDefault="00E668F2">
          <w:pPr>
            <w:pStyle w:val="864C9FD76F06024EAAEB87D5FC8A706C"/>
          </w:pPr>
          <w:r>
            <w:t>Lorem ipsum dolor</w:t>
          </w:r>
        </w:p>
      </w:docPartBody>
    </w:docPart>
    <w:docPart>
      <w:docPartPr>
        <w:name w:val="4208D7C1BEC31546A82DD953518A5976"/>
        <w:category>
          <w:name w:val="General"/>
          <w:gallery w:val="placeholder"/>
        </w:category>
        <w:types>
          <w:type w:val="bbPlcHdr"/>
        </w:types>
        <w:behaviors>
          <w:behavior w:val="content"/>
        </w:behaviors>
        <w:guid w:val="{89A76FE1-5560-4B4A-B9F8-5D1C9E8B1BF8}"/>
      </w:docPartPr>
      <w:docPartBody>
        <w:p w:rsidR="00E668F2" w:rsidRDefault="00E668F2">
          <w:pPr>
            <w:pStyle w:val="4208D7C1BEC31546A82DD953518A5976"/>
          </w:pPr>
          <w:r>
            <w:t>Etiam cursus suscipit enim. Nulla facilisi. Integer eleifend diam eu diam. Donec dapibus enim sollicitudin nulla. Nam hendrerit. Nunc id nisi. Curabitur sed neque. Pellentesque placerat consequat pede.</w:t>
          </w:r>
        </w:p>
      </w:docPartBody>
    </w:docPart>
    <w:docPart>
      <w:docPartPr>
        <w:name w:val="8C8E3EC6698DD540B94DDEB899534D74"/>
        <w:category>
          <w:name w:val="General"/>
          <w:gallery w:val="placeholder"/>
        </w:category>
        <w:types>
          <w:type w:val="bbPlcHdr"/>
        </w:types>
        <w:behaviors>
          <w:behavior w:val="content"/>
        </w:behaviors>
        <w:guid w:val="{25E295C7-C16C-CB45-A606-B6A90FF331BB}"/>
      </w:docPartPr>
      <w:docPartBody>
        <w:p w:rsidR="00E668F2" w:rsidRDefault="00E668F2">
          <w:pPr>
            <w:pStyle w:val="8C8E3EC6698DD540B94DDEB899534D74"/>
          </w:pPr>
          <w:r>
            <w:t>Aliquam dapibus.</w:t>
          </w:r>
        </w:p>
      </w:docPartBody>
    </w:docPart>
    <w:docPart>
      <w:docPartPr>
        <w:name w:val="9424E43319E920449C1310296D78C94D"/>
        <w:category>
          <w:name w:val="General"/>
          <w:gallery w:val="placeholder"/>
        </w:category>
        <w:types>
          <w:type w:val="bbPlcHdr"/>
        </w:types>
        <w:behaviors>
          <w:behavior w:val="content"/>
        </w:behaviors>
        <w:guid w:val="{FC8D717F-F86F-164E-A8F5-5A2F79BF4539}"/>
      </w:docPartPr>
      <w:docPartBody>
        <w:p w:rsidR="00E668F2" w:rsidRDefault="00E668F2">
          <w:pPr>
            <w:pStyle w:val="9424E43319E920449C1310296D78C94D"/>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453758271410DC4C93C11DB8C3622E26"/>
        <w:category>
          <w:name w:val="General"/>
          <w:gallery w:val="placeholder"/>
        </w:category>
        <w:types>
          <w:type w:val="bbPlcHdr"/>
        </w:types>
        <w:behaviors>
          <w:behavior w:val="content"/>
        </w:behaviors>
        <w:guid w:val="{8C17F461-402A-4746-B2AB-0F5899A8BB26}"/>
      </w:docPartPr>
      <w:docPartBody>
        <w:p w:rsidR="00E668F2" w:rsidRDefault="00E668F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E668F2" w:rsidRDefault="00E668F2">
          <w:pPr>
            <w:pStyle w:val="453758271410DC4C93C11DB8C3622E2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55B4782294F094BB17DF03CFEEFB500"/>
        <w:category>
          <w:name w:val="General"/>
          <w:gallery w:val="placeholder"/>
        </w:category>
        <w:types>
          <w:type w:val="bbPlcHdr"/>
        </w:types>
        <w:behaviors>
          <w:behavior w:val="content"/>
        </w:behaviors>
        <w:guid w:val="{BB54C672-2F2D-2F4C-AB30-C71210226D68}"/>
      </w:docPartPr>
      <w:docPartBody>
        <w:p w:rsidR="00E668F2" w:rsidRDefault="00E668F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E668F2" w:rsidRDefault="00E668F2" w:rsidP="00E668F2">
          <w:pPr>
            <w:pStyle w:val="255B4782294F094BB17DF03CFEEFB500"/>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10CC29C694F62046812F104C084D6961"/>
        <w:category>
          <w:name w:val="General"/>
          <w:gallery w:val="placeholder"/>
        </w:category>
        <w:types>
          <w:type w:val="bbPlcHdr"/>
        </w:types>
        <w:behaviors>
          <w:behavior w:val="content"/>
        </w:behaviors>
        <w:guid w:val="{1DB7904D-5646-5A47-A024-FFA378F166F0}"/>
      </w:docPartPr>
      <w:docPartBody>
        <w:p w:rsidR="00E668F2" w:rsidRDefault="00E668F2" w:rsidP="00E668F2">
          <w:pPr>
            <w:pStyle w:val="10CC29C694F62046812F104C084D6961"/>
          </w:pPr>
          <w:r>
            <w:t>Lorem ipsum dolor</w:t>
          </w:r>
        </w:p>
      </w:docPartBody>
    </w:docPart>
    <w:docPart>
      <w:docPartPr>
        <w:name w:val="B6A28FAAD26C984DA8C9AC1AF8358955"/>
        <w:category>
          <w:name w:val="General"/>
          <w:gallery w:val="placeholder"/>
        </w:category>
        <w:types>
          <w:type w:val="bbPlcHdr"/>
        </w:types>
        <w:behaviors>
          <w:behavior w:val="content"/>
        </w:behaviors>
        <w:guid w:val="{208A8B56-2E40-B54C-8A3D-3F776E27AE4C}"/>
      </w:docPartPr>
      <w:docPartBody>
        <w:p w:rsidR="00E668F2" w:rsidRDefault="00E668F2" w:rsidP="00E668F2">
          <w:pPr>
            <w:pStyle w:val="B6A28FAAD26C984DA8C9AC1AF8358955"/>
          </w:pPr>
          <w:r>
            <w:t>Etiam cursus suscipit enim. Nulla facilisi. Integer eleifend diam eu diam. Donec dapibus enim sollicitudin nulla. Nam hendrerit. Nunc id nisi. Curabitur sed neque. Pellentesque placerat consequat pede.</w:t>
          </w:r>
        </w:p>
      </w:docPartBody>
    </w:docPart>
    <w:docPart>
      <w:docPartPr>
        <w:name w:val="8931F3B0832F5D4CA77F67200DF0ADBA"/>
        <w:category>
          <w:name w:val="General"/>
          <w:gallery w:val="placeholder"/>
        </w:category>
        <w:types>
          <w:type w:val="bbPlcHdr"/>
        </w:types>
        <w:behaviors>
          <w:behavior w:val="content"/>
        </w:behaviors>
        <w:guid w:val="{6E5B44B3-4067-104F-ACC8-7A7AAD3E25D4}"/>
      </w:docPartPr>
      <w:docPartBody>
        <w:p w:rsidR="00E668F2" w:rsidRDefault="00E668F2" w:rsidP="00E668F2">
          <w:pPr>
            <w:pStyle w:val="8931F3B0832F5D4CA77F67200DF0ADBA"/>
          </w:pPr>
          <w:r>
            <w:t>Aliquam dapibus.</w:t>
          </w:r>
        </w:p>
      </w:docPartBody>
    </w:docPart>
    <w:docPart>
      <w:docPartPr>
        <w:name w:val="07FDD05D04F44E4882E58474E611CB41"/>
        <w:category>
          <w:name w:val="General"/>
          <w:gallery w:val="placeholder"/>
        </w:category>
        <w:types>
          <w:type w:val="bbPlcHdr"/>
        </w:types>
        <w:behaviors>
          <w:behavior w:val="content"/>
        </w:behaviors>
        <w:guid w:val="{45A8105A-263A-F447-A057-706C252EEAB7}"/>
      </w:docPartPr>
      <w:docPartBody>
        <w:p w:rsidR="00E668F2" w:rsidRDefault="00E668F2" w:rsidP="00E668F2">
          <w:pPr>
            <w:pStyle w:val="07FDD05D04F44E4882E58474E611CB41"/>
          </w:pPr>
          <w:r>
            <w:t xml:space="preserve">Nam ut est. In vehicula venenatis dui. Vestibulum ante ipsum primis in faucibus orci luctus et ultrices posuere cubilia Curae; Praesent venenatis gravida justo. In hac habitasse platea dictumst. Suspendisse dui.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entury Gothic">
    <w:panose1 w:val="020B0502020202020204"/>
    <w:charset w:val="00"/>
    <w:family w:val="auto"/>
    <w:pitch w:val="variable"/>
    <w:sig w:usb0="00000003" w:usb1="00000000" w:usb2="00000000" w:usb3="00000000" w:csb0="00000001" w:csb1="00000000"/>
  </w:font>
  <w:font w:name="ＭＳ Ｐゴシック">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8F2"/>
    <w:rsid w:val="00E668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1922E4A976424FAB047C9859DE1608">
    <w:name w:val="041922E4A976424FAB047C9859DE1608"/>
  </w:style>
  <w:style w:type="paragraph" w:customStyle="1" w:styleId="5497C86F70E34A4A9569E751A68102EC">
    <w:name w:val="5497C86F70E34A4A9569E751A68102EC"/>
  </w:style>
  <w:style w:type="paragraph" w:customStyle="1" w:styleId="DE884932F119DD498392ED73AF9E3680">
    <w:name w:val="DE884932F119DD498392ED73AF9E3680"/>
  </w:style>
  <w:style w:type="paragraph" w:customStyle="1" w:styleId="FAE100070630B9419C9C52AF07EE9752">
    <w:name w:val="FAE100070630B9419C9C52AF07EE9752"/>
  </w:style>
  <w:style w:type="paragraph" w:customStyle="1" w:styleId="6BC6D6DCA9DAF64AB23BA9881208367D">
    <w:name w:val="6BC6D6DCA9DAF64AB23BA9881208367D"/>
  </w:style>
  <w:style w:type="paragraph" w:styleId="BodyText">
    <w:name w:val="Body Text"/>
    <w:basedOn w:val="Normal"/>
    <w:link w:val="BodyTextChar"/>
    <w:rsid w:val="00E668F2"/>
    <w:pPr>
      <w:spacing w:after="200"/>
    </w:pPr>
    <w:rPr>
      <w:rFonts w:eastAsiaTheme="minorHAnsi"/>
      <w:sz w:val="20"/>
      <w:szCs w:val="22"/>
      <w:lang w:eastAsia="en-US"/>
    </w:rPr>
  </w:style>
  <w:style w:type="character" w:customStyle="1" w:styleId="BodyTextChar">
    <w:name w:val="Body Text Char"/>
    <w:basedOn w:val="DefaultParagraphFont"/>
    <w:link w:val="BodyText"/>
    <w:rsid w:val="00E668F2"/>
    <w:rPr>
      <w:rFonts w:eastAsiaTheme="minorHAnsi"/>
      <w:sz w:val="20"/>
      <w:szCs w:val="22"/>
      <w:lang w:eastAsia="en-US"/>
    </w:rPr>
  </w:style>
  <w:style w:type="paragraph" w:customStyle="1" w:styleId="165D56060238BF44B2BF2F1EA1893BAA">
    <w:name w:val="165D56060238BF44B2BF2F1EA1893BAA"/>
  </w:style>
  <w:style w:type="paragraph" w:customStyle="1" w:styleId="864C9FD76F06024EAAEB87D5FC8A706C">
    <w:name w:val="864C9FD76F06024EAAEB87D5FC8A706C"/>
  </w:style>
  <w:style w:type="paragraph" w:customStyle="1" w:styleId="4208D7C1BEC31546A82DD953518A5976">
    <w:name w:val="4208D7C1BEC31546A82DD953518A5976"/>
  </w:style>
  <w:style w:type="paragraph" w:customStyle="1" w:styleId="8C8E3EC6698DD540B94DDEB899534D74">
    <w:name w:val="8C8E3EC6698DD540B94DDEB899534D74"/>
  </w:style>
  <w:style w:type="paragraph" w:customStyle="1" w:styleId="9424E43319E920449C1310296D78C94D">
    <w:name w:val="9424E43319E920449C1310296D78C94D"/>
  </w:style>
  <w:style w:type="paragraph" w:customStyle="1" w:styleId="453758271410DC4C93C11DB8C3622E26">
    <w:name w:val="453758271410DC4C93C11DB8C3622E26"/>
  </w:style>
  <w:style w:type="paragraph" w:customStyle="1" w:styleId="0DC7B070A4C1D345AC535B10CA94DA5B">
    <w:name w:val="0DC7B070A4C1D345AC535B10CA94DA5B"/>
  </w:style>
  <w:style w:type="paragraph" w:customStyle="1" w:styleId="30B5F986954D0342926A89CCB678B698">
    <w:name w:val="30B5F986954D0342926A89CCB678B698"/>
    <w:rsid w:val="00E668F2"/>
  </w:style>
  <w:style w:type="paragraph" w:customStyle="1" w:styleId="8F920858E198EF4ABCE0B45FC3C93253">
    <w:name w:val="8F920858E198EF4ABCE0B45FC3C93253"/>
    <w:rsid w:val="00E668F2"/>
  </w:style>
  <w:style w:type="paragraph" w:customStyle="1" w:styleId="88F36ABAAD3FBE41B0ECF73C34F17871">
    <w:name w:val="88F36ABAAD3FBE41B0ECF73C34F17871"/>
    <w:rsid w:val="00E668F2"/>
  </w:style>
  <w:style w:type="paragraph" w:customStyle="1" w:styleId="602B0BD0FAED01408BFD86DC6B851C80">
    <w:name w:val="602B0BD0FAED01408BFD86DC6B851C80"/>
    <w:rsid w:val="00E668F2"/>
  </w:style>
  <w:style w:type="paragraph" w:customStyle="1" w:styleId="AE283AA5439FB34D9AABE9FE074EFA5E">
    <w:name w:val="AE283AA5439FB34D9AABE9FE074EFA5E"/>
    <w:rsid w:val="00E668F2"/>
  </w:style>
  <w:style w:type="paragraph" w:customStyle="1" w:styleId="255B4782294F094BB17DF03CFEEFB500">
    <w:name w:val="255B4782294F094BB17DF03CFEEFB500"/>
    <w:rsid w:val="00E668F2"/>
  </w:style>
  <w:style w:type="paragraph" w:customStyle="1" w:styleId="10CC29C694F62046812F104C084D6961">
    <w:name w:val="10CC29C694F62046812F104C084D6961"/>
    <w:rsid w:val="00E668F2"/>
  </w:style>
  <w:style w:type="paragraph" w:customStyle="1" w:styleId="B6A28FAAD26C984DA8C9AC1AF8358955">
    <w:name w:val="B6A28FAAD26C984DA8C9AC1AF8358955"/>
    <w:rsid w:val="00E668F2"/>
  </w:style>
  <w:style w:type="paragraph" w:customStyle="1" w:styleId="8931F3B0832F5D4CA77F67200DF0ADBA">
    <w:name w:val="8931F3B0832F5D4CA77F67200DF0ADBA"/>
    <w:rsid w:val="00E668F2"/>
  </w:style>
  <w:style w:type="paragraph" w:customStyle="1" w:styleId="07FDD05D04F44E4882E58474E611CB41">
    <w:name w:val="07FDD05D04F44E4882E58474E611CB41"/>
    <w:rsid w:val="00E668F2"/>
  </w:style>
  <w:style w:type="paragraph" w:customStyle="1" w:styleId="89655D1AB7FB8D4E9888C874F4392A48">
    <w:name w:val="89655D1AB7FB8D4E9888C874F4392A48"/>
    <w:rsid w:val="00E668F2"/>
  </w:style>
  <w:style w:type="paragraph" w:customStyle="1" w:styleId="B1CB76ADFEFC594EBCC1CC14AF07300E">
    <w:name w:val="B1CB76ADFEFC594EBCC1CC14AF07300E"/>
    <w:rsid w:val="00E668F2"/>
  </w:style>
  <w:style w:type="paragraph" w:customStyle="1" w:styleId="FDB9195A6F72D8438232A6269B98047C">
    <w:name w:val="FDB9195A6F72D8438232A6269B98047C"/>
    <w:rsid w:val="00E668F2"/>
  </w:style>
  <w:style w:type="paragraph" w:customStyle="1" w:styleId="31914676E71E084EA886DA2D127B0428">
    <w:name w:val="31914676E71E084EA886DA2D127B0428"/>
    <w:rsid w:val="00E668F2"/>
  </w:style>
  <w:style w:type="paragraph" w:customStyle="1" w:styleId="64CAC444F3AB0B409AEAFE7D1245FFE2">
    <w:name w:val="64CAC444F3AB0B409AEAFE7D1245FFE2"/>
    <w:rsid w:val="00E668F2"/>
  </w:style>
  <w:style w:type="paragraph" w:customStyle="1" w:styleId="9307EBDF44687144958F875DAC8AD712">
    <w:name w:val="9307EBDF44687144958F875DAC8AD712"/>
    <w:rsid w:val="00E668F2"/>
  </w:style>
  <w:style w:type="paragraph" w:customStyle="1" w:styleId="779E407D7D56CE4AA86CFD6EAEC29239">
    <w:name w:val="779E407D7D56CE4AA86CFD6EAEC29239"/>
    <w:rsid w:val="00E668F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1922E4A976424FAB047C9859DE1608">
    <w:name w:val="041922E4A976424FAB047C9859DE1608"/>
  </w:style>
  <w:style w:type="paragraph" w:customStyle="1" w:styleId="5497C86F70E34A4A9569E751A68102EC">
    <w:name w:val="5497C86F70E34A4A9569E751A68102EC"/>
  </w:style>
  <w:style w:type="paragraph" w:customStyle="1" w:styleId="DE884932F119DD498392ED73AF9E3680">
    <w:name w:val="DE884932F119DD498392ED73AF9E3680"/>
  </w:style>
  <w:style w:type="paragraph" w:customStyle="1" w:styleId="FAE100070630B9419C9C52AF07EE9752">
    <w:name w:val="FAE100070630B9419C9C52AF07EE9752"/>
  </w:style>
  <w:style w:type="paragraph" w:customStyle="1" w:styleId="6BC6D6DCA9DAF64AB23BA9881208367D">
    <w:name w:val="6BC6D6DCA9DAF64AB23BA9881208367D"/>
  </w:style>
  <w:style w:type="paragraph" w:styleId="BodyText">
    <w:name w:val="Body Text"/>
    <w:basedOn w:val="Normal"/>
    <w:link w:val="BodyTextChar"/>
    <w:rsid w:val="00E668F2"/>
    <w:pPr>
      <w:spacing w:after="200"/>
    </w:pPr>
    <w:rPr>
      <w:rFonts w:eastAsiaTheme="minorHAnsi"/>
      <w:sz w:val="20"/>
      <w:szCs w:val="22"/>
      <w:lang w:eastAsia="en-US"/>
    </w:rPr>
  </w:style>
  <w:style w:type="character" w:customStyle="1" w:styleId="BodyTextChar">
    <w:name w:val="Body Text Char"/>
    <w:basedOn w:val="DefaultParagraphFont"/>
    <w:link w:val="BodyText"/>
    <w:rsid w:val="00E668F2"/>
    <w:rPr>
      <w:rFonts w:eastAsiaTheme="minorHAnsi"/>
      <w:sz w:val="20"/>
      <w:szCs w:val="22"/>
      <w:lang w:eastAsia="en-US"/>
    </w:rPr>
  </w:style>
  <w:style w:type="paragraph" w:customStyle="1" w:styleId="165D56060238BF44B2BF2F1EA1893BAA">
    <w:name w:val="165D56060238BF44B2BF2F1EA1893BAA"/>
  </w:style>
  <w:style w:type="paragraph" w:customStyle="1" w:styleId="864C9FD76F06024EAAEB87D5FC8A706C">
    <w:name w:val="864C9FD76F06024EAAEB87D5FC8A706C"/>
  </w:style>
  <w:style w:type="paragraph" w:customStyle="1" w:styleId="4208D7C1BEC31546A82DD953518A5976">
    <w:name w:val="4208D7C1BEC31546A82DD953518A5976"/>
  </w:style>
  <w:style w:type="paragraph" w:customStyle="1" w:styleId="8C8E3EC6698DD540B94DDEB899534D74">
    <w:name w:val="8C8E3EC6698DD540B94DDEB899534D74"/>
  </w:style>
  <w:style w:type="paragraph" w:customStyle="1" w:styleId="9424E43319E920449C1310296D78C94D">
    <w:name w:val="9424E43319E920449C1310296D78C94D"/>
  </w:style>
  <w:style w:type="paragraph" w:customStyle="1" w:styleId="453758271410DC4C93C11DB8C3622E26">
    <w:name w:val="453758271410DC4C93C11DB8C3622E26"/>
  </w:style>
  <w:style w:type="paragraph" w:customStyle="1" w:styleId="0DC7B070A4C1D345AC535B10CA94DA5B">
    <w:name w:val="0DC7B070A4C1D345AC535B10CA94DA5B"/>
  </w:style>
  <w:style w:type="paragraph" w:customStyle="1" w:styleId="30B5F986954D0342926A89CCB678B698">
    <w:name w:val="30B5F986954D0342926A89CCB678B698"/>
    <w:rsid w:val="00E668F2"/>
  </w:style>
  <w:style w:type="paragraph" w:customStyle="1" w:styleId="8F920858E198EF4ABCE0B45FC3C93253">
    <w:name w:val="8F920858E198EF4ABCE0B45FC3C93253"/>
    <w:rsid w:val="00E668F2"/>
  </w:style>
  <w:style w:type="paragraph" w:customStyle="1" w:styleId="88F36ABAAD3FBE41B0ECF73C34F17871">
    <w:name w:val="88F36ABAAD3FBE41B0ECF73C34F17871"/>
    <w:rsid w:val="00E668F2"/>
  </w:style>
  <w:style w:type="paragraph" w:customStyle="1" w:styleId="602B0BD0FAED01408BFD86DC6B851C80">
    <w:name w:val="602B0BD0FAED01408BFD86DC6B851C80"/>
    <w:rsid w:val="00E668F2"/>
  </w:style>
  <w:style w:type="paragraph" w:customStyle="1" w:styleId="AE283AA5439FB34D9AABE9FE074EFA5E">
    <w:name w:val="AE283AA5439FB34D9AABE9FE074EFA5E"/>
    <w:rsid w:val="00E668F2"/>
  </w:style>
  <w:style w:type="paragraph" w:customStyle="1" w:styleId="255B4782294F094BB17DF03CFEEFB500">
    <w:name w:val="255B4782294F094BB17DF03CFEEFB500"/>
    <w:rsid w:val="00E668F2"/>
  </w:style>
  <w:style w:type="paragraph" w:customStyle="1" w:styleId="10CC29C694F62046812F104C084D6961">
    <w:name w:val="10CC29C694F62046812F104C084D6961"/>
    <w:rsid w:val="00E668F2"/>
  </w:style>
  <w:style w:type="paragraph" w:customStyle="1" w:styleId="B6A28FAAD26C984DA8C9AC1AF8358955">
    <w:name w:val="B6A28FAAD26C984DA8C9AC1AF8358955"/>
    <w:rsid w:val="00E668F2"/>
  </w:style>
  <w:style w:type="paragraph" w:customStyle="1" w:styleId="8931F3B0832F5D4CA77F67200DF0ADBA">
    <w:name w:val="8931F3B0832F5D4CA77F67200DF0ADBA"/>
    <w:rsid w:val="00E668F2"/>
  </w:style>
  <w:style w:type="paragraph" w:customStyle="1" w:styleId="07FDD05D04F44E4882E58474E611CB41">
    <w:name w:val="07FDD05D04F44E4882E58474E611CB41"/>
    <w:rsid w:val="00E668F2"/>
  </w:style>
  <w:style w:type="paragraph" w:customStyle="1" w:styleId="89655D1AB7FB8D4E9888C874F4392A48">
    <w:name w:val="89655D1AB7FB8D4E9888C874F4392A48"/>
    <w:rsid w:val="00E668F2"/>
  </w:style>
  <w:style w:type="paragraph" w:customStyle="1" w:styleId="B1CB76ADFEFC594EBCC1CC14AF07300E">
    <w:name w:val="B1CB76ADFEFC594EBCC1CC14AF07300E"/>
    <w:rsid w:val="00E668F2"/>
  </w:style>
  <w:style w:type="paragraph" w:customStyle="1" w:styleId="FDB9195A6F72D8438232A6269B98047C">
    <w:name w:val="FDB9195A6F72D8438232A6269B98047C"/>
    <w:rsid w:val="00E668F2"/>
  </w:style>
  <w:style w:type="paragraph" w:customStyle="1" w:styleId="31914676E71E084EA886DA2D127B0428">
    <w:name w:val="31914676E71E084EA886DA2D127B0428"/>
    <w:rsid w:val="00E668F2"/>
  </w:style>
  <w:style w:type="paragraph" w:customStyle="1" w:styleId="64CAC444F3AB0B409AEAFE7D1245FFE2">
    <w:name w:val="64CAC444F3AB0B409AEAFE7D1245FFE2"/>
    <w:rsid w:val="00E668F2"/>
  </w:style>
  <w:style w:type="paragraph" w:customStyle="1" w:styleId="9307EBDF44687144958F875DAC8AD712">
    <w:name w:val="9307EBDF44687144958F875DAC8AD712"/>
    <w:rsid w:val="00E668F2"/>
  </w:style>
  <w:style w:type="paragraph" w:customStyle="1" w:styleId="779E407D7D56CE4AA86CFD6EAEC29239">
    <w:name w:val="779E407D7D56CE4AA86CFD6EAEC29239"/>
    <w:rsid w:val="00E668F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Initials Resume 2">
      <a:dk1>
        <a:sysClr val="windowText" lastClr="000000"/>
      </a:dk1>
      <a:lt1>
        <a:sysClr val="window" lastClr="FFFFFF"/>
      </a:lt1>
      <a:dk2>
        <a:srgbClr val="58595B"/>
      </a:dk2>
      <a:lt2>
        <a:srgbClr val="E7E8E9"/>
      </a:lt2>
      <a:accent1>
        <a:srgbClr val="E76F34"/>
      </a:accent1>
      <a:accent2>
        <a:srgbClr val="D12D27"/>
      </a:accent2>
      <a:accent3>
        <a:srgbClr val="DED091"/>
      </a:accent3>
      <a:accent4>
        <a:srgbClr val="ACB463"/>
      </a:accent4>
      <a:accent5>
        <a:srgbClr val="90BAC4"/>
      </a:accent5>
      <a:accent6>
        <a:srgbClr val="60A1AE"/>
      </a:accent6>
      <a:hlink>
        <a:srgbClr val="F79032"/>
      </a:hlink>
      <a:folHlink>
        <a:srgbClr val="F8C47A"/>
      </a:folHlink>
    </a:clrScheme>
    <a:fontScheme name="Initials Resume 2">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Corner Resume.dotx</Template>
  <TotalTime>47</TotalTime>
  <Pages>1</Pages>
  <Words>348</Words>
  <Characters>1988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Bian</dc:creator>
  <cp:keywords/>
  <dc:description/>
  <cp:lastModifiedBy>Victoria Bian</cp:lastModifiedBy>
  <cp:revision>1</cp:revision>
  <dcterms:created xsi:type="dcterms:W3CDTF">2015-01-18T02:00:00Z</dcterms:created>
  <dcterms:modified xsi:type="dcterms:W3CDTF">2015-01-18T02:50:00Z</dcterms:modified>
  <cp:category/>
</cp:coreProperties>
</file>